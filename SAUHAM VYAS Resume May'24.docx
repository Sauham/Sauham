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page" w:tblpX="94" w:tblpY="-83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6940"/>
      </w:tblGrid>
      <w:tr w:rsidR="001B2ABD" w14:paraId="3BFAA3B9" w14:textId="77777777" w:rsidTr="00D25622">
        <w:trPr>
          <w:trHeight w:val="4410"/>
        </w:trPr>
        <w:tc>
          <w:tcPr>
            <w:tcW w:w="3600" w:type="dxa"/>
            <w:vAlign w:val="bottom"/>
          </w:tcPr>
          <w:p w14:paraId="7BB8D894" w14:textId="77777777" w:rsidR="001B2ABD" w:rsidRDefault="001B2ABD" w:rsidP="001037A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7F6D31" wp14:editId="5BCB9D97">
                      <wp:extent cx="2014904" cy="1780442"/>
                      <wp:effectExtent l="19050" t="19050" r="425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4904" cy="1780442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3718477" id="Oval 2" o:spid="_x0000_s1026" style="width:158.65pt;height:1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50" w:type="dxa"/>
          </w:tcPr>
          <w:p w14:paraId="7D59B1F4" w14:textId="77777777" w:rsidR="001B2ABD" w:rsidRDefault="001B2ABD" w:rsidP="001037AC">
            <w:pPr>
              <w:tabs>
                <w:tab w:val="left" w:pos="990"/>
              </w:tabs>
            </w:pPr>
          </w:p>
        </w:tc>
        <w:tc>
          <w:tcPr>
            <w:tcW w:w="6940" w:type="dxa"/>
            <w:vAlign w:val="bottom"/>
          </w:tcPr>
          <w:p w14:paraId="750CD825" w14:textId="3BF1223D" w:rsidR="001B2ABD" w:rsidRPr="001037AC" w:rsidRDefault="00C1047F" w:rsidP="001037AC">
            <w:pPr>
              <w:pStyle w:val="Title"/>
              <w:rPr>
                <w:sz w:val="84"/>
                <w:szCs w:val="84"/>
              </w:rPr>
            </w:pPr>
            <w:r w:rsidRPr="001037AC">
              <w:rPr>
                <w:sz w:val="84"/>
                <w:szCs w:val="84"/>
              </w:rPr>
              <w:t>SAUHAM VYAS</w:t>
            </w:r>
          </w:p>
          <w:p w14:paraId="08CD030C" w14:textId="7AF45919" w:rsidR="001B2ABD" w:rsidRDefault="00C1047F" w:rsidP="001037AC">
            <w:pPr>
              <w:pStyle w:val="Subtitle"/>
            </w:pPr>
            <w:r w:rsidRPr="00516C27">
              <w:rPr>
                <w:spacing w:val="0"/>
                <w:w w:val="80"/>
              </w:rPr>
              <w:t>B.Tech AI Studen</w:t>
            </w:r>
            <w:r w:rsidRPr="00516C27">
              <w:rPr>
                <w:spacing w:val="1"/>
                <w:w w:val="80"/>
              </w:rPr>
              <w:t>t</w:t>
            </w:r>
          </w:p>
        </w:tc>
      </w:tr>
      <w:tr w:rsidR="001B2ABD" w14:paraId="7981885B" w14:textId="77777777" w:rsidTr="00D25622">
        <w:tc>
          <w:tcPr>
            <w:tcW w:w="3600" w:type="dxa"/>
          </w:tcPr>
          <w:sdt>
            <w:sdtPr>
              <w:id w:val="-1711873194"/>
              <w:placeholder>
                <w:docPart w:val="1B17A477E7714B26AA46AE60FCA158EA"/>
              </w:placeholder>
              <w:temporary/>
              <w:showingPlcHdr/>
              <w15:appearance w15:val="hidden"/>
            </w:sdtPr>
            <w:sdtContent>
              <w:p w14:paraId="1967CB2C" w14:textId="77777777" w:rsidR="001B2ABD" w:rsidRDefault="00036450" w:rsidP="001037AC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46A40E1" w14:textId="2AD14C6A" w:rsidR="00036450" w:rsidRDefault="00C1047F" w:rsidP="001037AC">
            <w:r>
              <w:rPr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  <w:t>A B.Tech AI 2nd year student from Sage University Indore who seeks an internship in frontend web development,</w:t>
            </w:r>
            <w:r w:rsidR="007626E3">
              <w:rPr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  <w:t>AI,ML research and modelling or in Data analytics .A promising Web Developer with passion for creating attractive and interactive websites meeting customer needs and exceeding expectations. Well-versed in developing websites with the help of HTML, CSS, Bootstrap, JavaScript and Node .Have completed 2 AWS Courses in Cloud foundations and Web development. Have performed various exploratory data analysis on datasets and taken out valuable and Visual results from it.</w:t>
            </w:r>
          </w:p>
          <w:p w14:paraId="6B47B507" w14:textId="77777777" w:rsidR="00036450" w:rsidRDefault="00036450" w:rsidP="001037AC"/>
          <w:sdt>
            <w:sdtPr>
              <w:id w:val="-1954003311"/>
              <w:placeholder>
                <w:docPart w:val="04694DACA44A4EC195F3B83D2BA1FF05"/>
              </w:placeholder>
              <w:temporary/>
              <w:showingPlcHdr/>
              <w15:appearance w15:val="hidden"/>
            </w:sdtPr>
            <w:sdtContent>
              <w:p w14:paraId="38F8BDB6" w14:textId="77777777" w:rsidR="00036450" w:rsidRPr="00CB0055" w:rsidRDefault="00CB0055" w:rsidP="001037AC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5EE423DBB2A4D62BB002A16CB2DBE84"/>
              </w:placeholder>
              <w:temporary/>
              <w:showingPlcHdr/>
              <w15:appearance w15:val="hidden"/>
            </w:sdtPr>
            <w:sdtContent>
              <w:p w14:paraId="3992C5CF" w14:textId="77777777" w:rsidR="004D3011" w:rsidRDefault="004D3011" w:rsidP="001037AC">
                <w:r w:rsidRPr="004D3011">
                  <w:t>PHONE:</w:t>
                </w:r>
              </w:p>
            </w:sdtContent>
          </w:sdt>
          <w:p w14:paraId="4EBB761B" w14:textId="570AA308" w:rsidR="004D3011" w:rsidRDefault="00C1047F" w:rsidP="001037AC">
            <w:r>
              <w:t>+917000202271</w:t>
            </w:r>
          </w:p>
          <w:p w14:paraId="08AED6D5" w14:textId="77777777" w:rsidR="004D3011" w:rsidRPr="004D3011" w:rsidRDefault="004D3011" w:rsidP="001037AC"/>
          <w:p w14:paraId="367467DF" w14:textId="005D7E56" w:rsidR="004D3011" w:rsidRDefault="00C1047F" w:rsidP="001037AC">
            <w:r>
              <w:t>Linked in:</w:t>
            </w:r>
          </w:p>
          <w:p w14:paraId="6092F1C0" w14:textId="73DE7DD4" w:rsidR="004D3011" w:rsidRDefault="00000000" w:rsidP="001037AC">
            <w:pPr>
              <w:rPr>
                <w:rStyle w:val="Hyperlink"/>
              </w:rPr>
            </w:pPr>
            <w:hyperlink r:id="rId8" w:history="1">
              <w:r w:rsidR="00C1047F" w:rsidRPr="00860977">
                <w:rPr>
                  <w:rStyle w:val="Hyperlink"/>
                </w:rPr>
                <w:t>www.linkedin.com/in/sauham-vyas-947889258</w:t>
              </w:r>
            </w:hyperlink>
            <w:r w:rsidR="00DA3B12">
              <w:rPr>
                <w:rStyle w:val="Hyperlink"/>
              </w:rPr>
              <w:t>.</w:t>
            </w:r>
          </w:p>
          <w:p w14:paraId="7473FF8A" w14:textId="77777777" w:rsidR="00DA3B12" w:rsidRPr="001037AC" w:rsidRDefault="00DA3B12" w:rsidP="001037AC"/>
          <w:p w14:paraId="52A83739" w14:textId="77777777" w:rsidR="001037AC" w:rsidRPr="001037AC" w:rsidRDefault="00DA3B12" w:rsidP="001037AC">
            <w:r w:rsidRPr="001037AC">
              <w:t>Github:</w:t>
            </w:r>
            <w:r w:rsidR="002D7934" w:rsidRPr="001037AC">
              <w:t xml:space="preserve"> </w:t>
            </w:r>
          </w:p>
          <w:p w14:paraId="499A00C0" w14:textId="01CA8DA2" w:rsidR="00DA3B12" w:rsidRDefault="002D7934" w:rsidP="001037AC">
            <w:hyperlink r:id="rId9" w:history="1">
              <w:r>
                <w:rPr>
                  <w:rStyle w:val="Hyperlink"/>
                </w:rPr>
                <w:t>Sauham (gith</w:t>
              </w:r>
              <w:r>
                <w:rPr>
                  <w:rStyle w:val="Hyperlink"/>
                </w:rPr>
                <w:t>u</w:t>
              </w:r>
              <w:r>
                <w:rPr>
                  <w:rStyle w:val="Hyperlink"/>
                </w:rPr>
                <w:t>b.com)</w:t>
              </w:r>
            </w:hyperlink>
          </w:p>
          <w:p w14:paraId="0E510DAF" w14:textId="77777777" w:rsidR="00C1047F" w:rsidRDefault="00C1047F" w:rsidP="001037AC"/>
          <w:sdt>
            <w:sdtPr>
              <w:id w:val="-240260293"/>
              <w:placeholder>
                <w:docPart w:val="D8F5E0FEF7784027AC469498A76C4A7B"/>
              </w:placeholder>
              <w:temporary/>
              <w:showingPlcHdr/>
              <w15:appearance w15:val="hidden"/>
            </w:sdtPr>
            <w:sdtContent>
              <w:p w14:paraId="005131B0" w14:textId="77777777" w:rsidR="004D3011" w:rsidRDefault="004D3011" w:rsidP="001037AC">
                <w:r w:rsidRPr="004D3011">
                  <w:t>EMAIL:</w:t>
                </w:r>
              </w:p>
            </w:sdtContent>
          </w:sdt>
          <w:p w14:paraId="45EBE5BC" w14:textId="06BD8469" w:rsidR="00036450" w:rsidRPr="00E4381A" w:rsidRDefault="00C1047F" w:rsidP="001037AC">
            <w:pPr>
              <w:rPr>
                <w:rStyle w:val="Hyperlink"/>
              </w:rPr>
            </w:pPr>
            <w:r>
              <w:t>Sauhamv28@gmail.com</w:t>
            </w:r>
          </w:p>
          <w:p w14:paraId="56CB933C" w14:textId="2FDE8991" w:rsidR="004D3011" w:rsidRDefault="00AD550B" w:rsidP="001037AC">
            <w:pPr>
              <w:pStyle w:val="Heading3"/>
            </w:pPr>
            <w:r>
              <w:t>Languages</w:t>
            </w:r>
          </w:p>
          <w:p w14:paraId="5ADC5184" w14:textId="1CCF9940" w:rsidR="004D3011" w:rsidRDefault="00AD550B" w:rsidP="001037AC">
            <w:r>
              <w:t xml:space="preserve">HINDI </w:t>
            </w:r>
          </w:p>
          <w:p w14:paraId="5130244C" w14:textId="7BC7031E" w:rsidR="004D3011" w:rsidRPr="004D3011" w:rsidRDefault="00AD550B" w:rsidP="001037AC">
            <w:r>
              <w:t>ENGLISH</w:t>
            </w:r>
          </w:p>
        </w:tc>
        <w:tc>
          <w:tcPr>
            <w:tcW w:w="250" w:type="dxa"/>
          </w:tcPr>
          <w:p w14:paraId="3EED4E4D" w14:textId="77777777" w:rsidR="001B2ABD" w:rsidRDefault="001B2ABD" w:rsidP="001037AC">
            <w:pPr>
              <w:tabs>
                <w:tab w:val="left" w:pos="990"/>
              </w:tabs>
            </w:pPr>
          </w:p>
        </w:tc>
        <w:tc>
          <w:tcPr>
            <w:tcW w:w="6940" w:type="dxa"/>
          </w:tcPr>
          <w:sdt>
            <w:sdtPr>
              <w:id w:val="1049110328"/>
              <w:placeholder>
                <w:docPart w:val="88AE4046141E40A5BAC3FD46EEB57E21"/>
              </w:placeholder>
              <w:temporary/>
              <w:showingPlcHdr/>
              <w15:appearance w15:val="hidden"/>
            </w:sdtPr>
            <w:sdtContent>
              <w:p w14:paraId="30E1BFE2" w14:textId="77777777" w:rsidR="001B2ABD" w:rsidRDefault="00E25A26" w:rsidP="001037AC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F8B07C2" w14:textId="682FFE37" w:rsidR="00036450" w:rsidRPr="00036450" w:rsidRDefault="00516C27" w:rsidP="001037AC">
            <w:pPr>
              <w:pStyle w:val="Heading4"/>
            </w:pPr>
            <w:r>
              <w:t>Sage University Indore</w:t>
            </w:r>
          </w:p>
          <w:p w14:paraId="73B58254" w14:textId="7E50F023" w:rsidR="00036450" w:rsidRPr="00B359E4" w:rsidRDefault="00516C27" w:rsidP="001037AC">
            <w:pPr>
              <w:pStyle w:val="Date"/>
            </w:pPr>
            <w:r>
              <w:t>September 2022</w:t>
            </w:r>
            <w:r w:rsidR="00036450" w:rsidRPr="00B359E4">
              <w:t xml:space="preserve"> - </w:t>
            </w:r>
            <w:r>
              <w:t>present</w:t>
            </w:r>
          </w:p>
          <w:p w14:paraId="1555BD17" w14:textId="194DA36C" w:rsidR="004D3011" w:rsidRDefault="00516C27" w:rsidP="001037AC">
            <w:r>
              <w:t>Currently in 2</w:t>
            </w:r>
            <w:r w:rsidRPr="00516C27">
              <w:rPr>
                <w:vertAlign w:val="superscript"/>
              </w:rPr>
              <w:t>nd</w:t>
            </w:r>
            <w:r>
              <w:t xml:space="preserve"> year</w:t>
            </w:r>
            <w:r w:rsidR="00320DB5">
              <w:t xml:space="preserve"> of B.Tech AI </w:t>
            </w:r>
            <w:r>
              <w:t>. Finished 1</w:t>
            </w:r>
            <w:r w:rsidRPr="00516C27">
              <w:rPr>
                <w:vertAlign w:val="superscript"/>
              </w:rPr>
              <w:t>st</w:t>
            </w:r>
            <w:r>
              <w:t xml:space="preserve"> year with a CGPA of 8,4</w:t>
            </w:r>
          </w:p>
          <w:p w14:paraId="1543D67A" w14:textId="77777777" w:rsidR="00036450" w:rsidRDefault="00036450" w:rsidP="001037AC"/>
          <w:p w14:paraId="6687C5DC" w14:textId="1E7F5DFD" w:rsidR="00036450" w:rsidRPr="00B359E4" w:rsidRDefault="00AC2736" w:rsidP="001037AC">
            <w:pPr>
              <w:pStyle w:val="Heading4"/>
            </w:pPr>
            <w:r>
              <w:t>Alpine Academy</w:t>
            </w:r>
          </w:p>
          <w:p w14:paraId="01BE63F7" w14:textId="14738CC5" w:rsidR="00036450" w:rsidRDefault="00BC7F49" w:rsidP="001037AC">
            <w:pPr>
              <w:pStyle w:val="Date"/>
            </w:pPr>
            <w:r>
              <w:t>10</w:t>
            </w:r>
            <w:r w:rsidRPr="00BC7F49">
              <w:rPr>
                <w:vertAlign w:val="superscript"/>
              </w:rPr>
              <w:t>th</w:t>
            </w:r>
            <w:r>
              <w:t xml:space="preserve"> and 12</w:t>
            </w:r>
            <w:r w:rsidRPr="00BC7F49">
              <w:rPr>
                <w:vertAlign w:val="superscript"/>
              </w:rPr>
              <w:t>th</w:t>
            </w:r>
            <w:r>
              <w:t xml:space="preserve"> CBSE</w:t>
            </w:r>
          </w:p>
          <w:p w14:paraId="0E57BF87" w14:textId="4A7350CC" w:rsidR="00BC7F49" w:rsidRPr="00BC7F49" w:rsidRDefault="00BC7F49" w:rsidP="001037AC">
            <w:r>
              <w:t xml:space="preserve">I </w:t>
            </w:r>
            <w:r w:rsidR="00DA3B12">
              <w:t>got 88% in class 10</w:t>
            </w:r>
            <w:r w:rsidR="00DA3B12" w:rsidRPr="00DA3B12">
              <w:rPr>
                <w:vertAlign w:val="superscript"/>
              </w:rPr>
              <w:t>th</w:t>
            </w:r>
            <w:r w:rsidR="00DA3B12">
              <w:t xml:space="preserve"> and 80% in class 12</w:t>
            </w:r>
            <w:r w:rsidR="00DA3B12" w:rsidRPr="00DA3B12">
              <w:rPr>
                <w:vertAlign w:val="superscript"/>
              </w:rPr>
              <w:t>th</w:t>
            </w:r>
            <w:r w:rsidR="00DA3B12">
              <w:t xml:space="preserve"> CBSE exams.</w:t>
            </w:r>
          </w:p>
          <w:p w14:paraId="261DAD3C" w14:textId="40F5806E" w:rsidR="00036450" w:rsidRDefault="00F11A67" w:rsidP="001037AC">
            <w:pPr>
              <w:pStyle w:val="Heading2"/>
            </w:pPr>
            <w:r>
              <w:t xml:space="preserve">ACHIEVEMENTS </w:t>
            </w:r>
          </w:p>
          <w:p w14:paraId="15DF1BC4" w14:textId="6234987B" w:rsidR="00036450" w:rsidRPr="007626E3" w:rsidRDefault="00F11A67" w:rsidP="007626E3">
            <w:pPr>
              <w:pStyle w:val="Heading4"/>
              <w:rPr>
                <w:bCs/>
              </w:rPr>
            </w:pPr>
            <w:r>
              <w:rPr>
                <w:bCs/>
              </w:rPr>
              <w:t>AWS CLOUD FOUNDATIONS CERTIFICATIONS BADGE</w:t>
            </w:r>
          </w:p>
          <w:p w14:paraId="2B38F1F1" w14:textId="488144AE" w:rsidR="00036450" w:rsidRDefault="007626E3" w:rsidP="001037AC">
            <w:r>
              <w:t xml:space="preserve">I have earned two badges from </w:t>
            </w:r>
            <w:r w:rsidR="00FD7740">
              <w:t>Amazon Web services for completing courses on Cloud foundations on an Intermediate level</w:t>
            </w:r>
            <w:r w:rsidR="00652A9F">
              <w:t>. You can find them on my linked in profile</w:t>
            </w:r>
          </w:p>
          <w:p w14:paraId="42A665D2" w14:textId="77777777" w:rsidR="004D3011" w:rsidRDefault="004D3011" w:rsidP="001037AC"/>
          <w:p w14:paraId="14B39000" w14:textId="2A35104C" w:rsidR="004D3011" w:rsidRPr="00FD7740" w:rsidRDefault="00FD7740" w:rsidP="00FD7740">
            <w:pPr>
              <w:pStyle w:val="Heading4"/>
              <w:rPr>
                <w:bCs/>
              </w:rPr>
            </w:pPr>
            <w:r>
              <w:t>UDEMY</w:t>
            </w:r>
          </w:p>
          <w:p w14:paraId="47A81ED3" w14:textId="268A6C8D" w:rsidR="004D3011" w:rsidRPr="004D3011" w:rsidRDefault="00FD7740" w:rsidP="001037AC">
            <w:r>
              <w:t xml:space="preserve">I am currently completing my backend web development from Udemy while I have finished my </w:t>
            </w:r>
            <w:r w:rsidR="00652A9F">
              <w:t>frontend from there as well. You can see my attached projects on Github repositories.</w:t>
            </w:r>
          </w:p>
          <w:p w14:paraId="17B361CA" w14:textId="77777777" w:rsidR="004D3011" w:rsidRDefault="004D3011" w:rsidP="001037AC"/>
          <w:p w14:paraId="57BB53C1" w14:textId="4C22A07E" w:rsidR="004D3011" w:rsidRPr="004D3011" w:rsidRDefault="00C1720B" w:rsidP="001037AC">
            <w:pPr>
              <w:pStyle w:val="Heading4"/>
              <w:rPr>
                <w:bCs/>
              </w:rPr>
            </w:pPr>
            <w:r>
              <w:t>Exploratory Data Analysis</w:t>
            </w:r>
          </w:p>
          <w:p w14:paraId="49784CFC" w14:textId="4574F2B8" w:rsidR="004D3011" w:rsidRPr="004D3011" w:rsidRDefault="00C1720B" w:rsidP="001037AC">
            <w:r>
              <w:t xml:space="preserve">I have performed EDA on </w:t>
            </w:r>
            <w:r w:rsidR="00210EDD">
              <w:t xml:space="preserve">various data to find valuable information and trends </w:t>
            </w:r>
            <w:r w:rsidR="006F512A">
              <w:t>by visualizing</w:t>
            </w:r>
            <w:r w:rsidR="00210EDD">
              <w:t xml:space="preserve"> using </w:t>
            </w:r>
            <w:r w:rsidR="006F512A">
              <w:t>libraries like Matplotlib, Numpy and Pandas. You can find some of them on my repository as well.</w:t>
            </w:r>
          </w:p>
          <w:p w14:paraId="272E29CD" w14:textId="77777777" w:rsidR="004D3011" w:rsidRDefault="004D3011" w:rsidP="001037AC"/>
          <w:sdt>
            <w:sdtPr>
              <w:id w:val="1669594239"/>
              <w:placeholder>
                <w:docPart w:val="211934AA0AF24E77ADD3EBD530D7C160"/>
              </w:placeholder>
              <w:temporary/>
              <w:showingPlcHdr/>
              <w15:appearance w15:val="hidden"/>
            </w:sdtPr>
            <w:sdtContent>
              <w:p w14:paraId="3106778A" w14:textId="77777777" w:rsidR="00036450" w:rsidRDefault="00180329" w:rsidP="001037AC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024A958" w14:textId="77777777" w:rsidR="00036450" w:rsidRPr="004D3011" w:rsidRDefault="00112054" w:rsidP="001037AC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27D3948" wp14:editId="2A379C82">
                  <wp:extent cx="6846277" cy="1658620"/>
                  <wp:effectExtent l="0" t="0" r="12065" b="1778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95900C5" w14:textId="77777777" w:rsidR="00C1047F" w:rsidRDefault="00C1047F" w:rsidP="000C45FF">
      <w:pPr>
        <w:tabs>
          <w:tab w:val="left" w:pos="990"/>
        </w:tabs>
      </w:pPr>
    </w:p>
    <w:sectPr w:rsidR="00C1047F" w:rsidSect="00C6144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ADA41" w14:textId="77777777" w:rsidR="00C61446" w:rsidRDefault="00C61446" w:rsidP="000C45FF">
      <w:r>
        <w:separator/>
      </w:r>
    </w:p>
  </w:endnote>
  <w:endnote w:type="continuationSeparator" w:id="0">
    <w:p w14:paraId="49BDCCEE" w14:textId="77777777" w:rsidR="00C61446" w:rsidRDefault="00C6144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43A9B" w14:textId="77777777" w:rsidR="00C61446" w:rsidRDefault="00C61446" w:rsidP="000C45FF">
      <w:r>
        <w:separator/>
      </w:r>
    </w:p>
  </w:footnote>
  <w:footnote w:type="continuationSeparator" w:id="0">
    <w:p w14:paraId="0878F44F" w14:textId="77777777" w:rsidR="00C61446" w:rsidRDefault="00C6144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FFFE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4C6E4F" wp14:editId="0730B3B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7F"/>
    <w:rsid w:val="00036450"/>
    <w:rsid w:val="0008701C"/>
    <w:rsid w:val="00094499"/>
    <w:rsid w:val="000C45FF"/>
    <w:rsid w:val="000E3FD1"/>
    <w:rsid w:val="001037AC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035D8"/>
    <w:rsid w:val="00210EDD"/>
    <w:rsid w:val="002400EB"/>
    <w:rsid w:val="00256CF7"/>
    <w:rsid w:val="00281FD5"/>
    <w:rsid w:val="002D7934"/>
    <w:rsid w:val="0030481B"/>
    <w:rsid w:val="003156FC"/>
    <w:rsid w:val="00320DB5"/>
    <w:rsid w:val="003254B5"/>
    <w:rsid w:val="00350920"/>
    <w:rsid w:val="003665C1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16C27"/>
    <w:rsid w:val="005262AC"/>
    <w:rsid w:val="00581406"/>
    <w:rsid w:val="005E39D5"/>
    <w:rsid w:val="00600670"/>
    <w:rsid w:val="0062123A"/>
    <w:rsid w:val="00646E75"/>
    <w:rsid w:val="00652A9F"/>
    <w:rsid w:val="006771D0"/>
    <w:rsid w:val="006B0A41"/>
    <w:rsid w:val="006F512A"/>
    <w:rsid w:val="00711F19"/>
    <w:rsid w:val="00715FCB"/>
    <w:rsid w:val="00743101"/>
    <w:rsid w:val="007626E3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C2736"/>
    <w:rsid w:val="00AD0A50"/>
    <w:rsid w:val="00AD550B"/>
    <w:rsid w:val="00AD76E2"/>
    <w:rsid w:val="00AE344F"/>
    <w:rsid w:val="00AE38B5"/>
    <w:rsid w:val="00B20152"/>
    <w:rsid w:val="00B359E4"/>
    <w:rsid w:val="00B57D98"/>
    <w:rsid w:val="00B70850"/>
    <w:rsid w:val="00BC7F49"/>
    <w:rsid w:val="00BE7D88"/>
    <w:rsid w:val="00C066B6"/>
    <w:rsid w:val="00C1047F"/>
    <w:rsid w:val="00C1720B"/>
    <w:rsid w:val="00C37BA1"/>
    <w:rsid w:val="00C45234"/>
    <w:rsid w:val="00C4674C"/>
    <w:rsid w:val="00C506CF"/>
    <w:rsid w:val="00C61446"/>
    <w:rsid w:val="00C72BED"/>
    <w:rsid w:val="00C9578B"/>
    <w:rsid w:val="00CB0055"/>
    <w:rsid w:val="00D2522B"/>
    <w:rsid w:val="00D25622"/>
    <w:rsid w:val="00D422DE"/>
    <w:rsid w:val="00D5459D"/>
    <w:rsid w:val="00DA1F4D"/>
    <w:rsid w:val="00DA3B12"/>
    <w:rsid w:val="00DD172A"/>
    <w:rsid w:val="00DE2C84"/>
    <w:rsid w:val="00E25A26"/>
    <w:rsid w:val="00E4381A"/>
    <w:rsid w:val="00E55D74"/>
    <w:rsid w:val="00EC7FC2"/>
    <w:rsid w:val="00F11A67"/>
    <w:rsid w:val="00F60274"/>
    <w:rsid w:val="00F77FB9"/>
    <w:rsid w:val="00FB068F"/>
    <w:rsid w:val="00FD7740"/>
    <w:rsid w:val="00F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9FDF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D793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uham-vyas-947889258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hyperlink" Target="https://github.com/Sauha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C,C++</c:v>
                </c:pt>
                <c:pt idx="1">
                  <c:v>Javascript and Node JS</c:v>
                </c:pt>
                <c:pt idx="2">
                  <c:v>Data Analytics using Python</c:v>
                </c:pt>
                <c:pt idx="3">
                  <c:v>HTML, CSS,Bootstrap</c:v>
                </c:pt>
                <c:pt idx="4">
                  <c:v>Web Development </c:v>
                </c:pt>
                <c:pt idx="5">
                  <c:v>DBMS,RDBMS,SQL,PLSQL</c:v>
                </c:pt>
                <c:pt idx="6">
                  <c:v>Python,Matpllotlib,Numpy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0.6</c:v>
                </c:pt>
                <c:pt idx="1">
                  <c:v>0.5</c:v>
                </c:pt>
                <c:pt idx="2">
                  <c:v>0.75</c:v>
                </c:pt>
                <c:pt idx="3">
                  <c:v>0.8</c:v>
                </c:pt>
                <c:pt idx="4">
                  <c:v>0.75</c:v>
                </c:pt>
                <c:pt idx="5">
                  <c:v>0.5</c:v>
                </c:pt>
                <c:pt idx="6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17A477E7714B26AA46AE60FCA15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49F5F-1CD1-4414-8F9B-340FA40F9C0A}"/>
      </w:docPartPr>
      <w:docPartBody>
        <w:p w:rsidR="00283AAA" w:rsidRDefault="00000000">
          <w:pPr>
            <w:pStyle w:val="1B17A477E7714B26AA46AE60FCA158EA"/>
          </w:pPr>
          <w:r w:rsidRPr="00D5459D">
            <w:t>Profile</w:t>
          </w:r>
        </w:p>
      </w:docPartBody>
    </w:docPart>
    <w:docPart>
      <w:docPartPr>
        <w:name w:val="04694DACA44A4EC195F3B83D2BA1F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3A637-9976-4BF8-B328-C57C880F8833}"/>
      </w:docPartPr>
      <w:docPartBody>
        <w:p w:rsidR="00283AAA" w:rsidRDefault="00000000">
          <w:pPr>
            <w:pStyle w:val="04694DACA44A4EC195F3B83D2BA1FF05"/>
          </w:pPr>
          <w:r w:rsidRPr="00CB0055">
            <w:t>Contact</w:t>
          </w:r>
        </w:p>
      </w:docPartBody>
    </w:docPart>
    <w:docPart>
      <w:docPartPr>
        <w:name w:val="85EE423DBB2A4D62BB002A16CB2DB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4B24A-23C0-44A2-8A16-FC27AD5FD5F3}"/>
      </w:docPartPr>
      <w:docPartBody>
        <w:p w:rsidR="00283AAA" w:rsidRDefault="00000000">
          <w:pPr>
            <w:pStyle w:val="85EE423DBB2A4D62BB002A16CB2DBE84"/>
          </w:pPr>
          <w:r w:rsidRPr="004D3011">
            <w:t>PHONE:</w:t>
          </w:r>
        </w:p>
      </w:docPartBody>
    </w:docPart>
    <w:docPart>
      <w:docPartPr>
        <w:name w:val="D8F5E0FEF7784027AC469498A76C4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D2637-0EB9-440C-BCBF-D8983E788484}"/>
      </w:docPartPr>
      <w:docPartBody>
        <w:p w:rsidR="00283AAA" w:rsidRDefault="00000000">
          <w:pPr>
            <w:pStyle w:val="D8F5E0FEF7784027AC469498A76C4A7B"/>
          </w:pPr>
          <w:r w:rsidRPr="004D3011">
            <w:t>EMAIL:</w:t>
          </w:r>
        </w:p>
      </w:docPartBody>
    </w:docPart>
    <w:docPart>
      <w:docPartPr>
        <w:name w:val="88AE4046141E40A5BAC3FD46EEB57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D8F9C-8E40-41A2-AB4D-6601CD1B65D5}"/>
      </w:docPartPr>
      <w:docPartBody>
        <w:p w:rsidR="00283AAA" w:rsidRDefault="00000000">
          <w:pPr>
            <w:pStyle w:val="88AE4046141E40A5BAC3FD46EEB57E21"/>
          </w:pPr>
          <w:r w:rsidRPr="00036450">
            <w:t>EDUCATION</w:t>
          </w:r>
        </w:p>
      </w:docPartBody>
    </w:docPart>
    <w:docPart>
      <w:docPartPr>
        <w:name w:val="211934AA0AF24E77ADD3EBD530D7C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3C9A4-61B6-46CF-8919-35A94F3A37E0}"/>
      </w:docPartPr>
      <w:docPartBody>
        <w:p w:rsidR="00283AAA" w:rsidRDefault="00000000">
          <w:pPr>
            <w:pStyle w:val="211934AA0AF24E77ADD3EBD530D7C16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AA"/>
    <w:rsid w:val="00283AAA"/>
    <w:rsid w:val="008B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7A477E7714B26AA46AE60FCA158EA">
    <w:name w:val="1B17A477E7714B26AA46AE60FCA158EA"/>
  </w:style>
  <w:style w:type="paragraph" w:customStyle="1" w:styleId="04694DACA44A4EC195F3B83D2BA1FF05">
    <w:name w:val="04694DACA44A4EC195F3B83D2BA1FF05"/>
  </w:style>
  <w:style w:type="paragraph" w:customStyle="1" w:styleId="85EE423DBB2A4D62BB002A16CB2DBE84">
    <w:name w:val="85EE423DBB2A4D62BB002A16CB2DBE84"/>
  </w:style>
  <w:style w:type="paragraph" w:customStyle="1" w:styleId="D8F5E0FEF7784027AC469498A76C4A7B">
    <w:name w:val="D8F5E0FEF7784027AC469498A76C4A7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B01A9CCCCB5418F9AC15FEB8E4951B1">
    <w:name w:val="CB01A9CCCCB5418F9AC15FEB8E4951B1"/>
  </w:style>
  <w:style w:type="paragraph" w:customStyle="1" w:styleId="03B19FF1664544FBB48354D5EC8D5863">
    <w:name w:val="03B19FF1664544FBB48354D5EC8D5863"/>
  </w:style>
  <w:style w:type="paragraph" w:customStyle="1" w:styleId="29FD6737DCC34B54827179A41919188D">
    <w:name w:val="29FD6737DCC34B54827179A41919188D"/>
  </w:style>
  <w:style w:type="paragraph" w:customStyle="1" w:styleId="88AE4046141E40A5BAC3FD46EEB57E21">
    <w:name w:val="88AE4046141E40A5BAC3FD46EEB57E21"/>
  </w:style>
  <w:style w:type="paragraph" w:customStyle="1" w:styleId="62A81F358EFF48E3A575C9934A470F47">
    <w:name w:val="62A81F358EFF48E3A575C9934A470F47"/>
  </w:style>
  <w:style w:type="paragraph" w:customStyle="1" w:styleId="360614E5CF1143D1A37601A304086DC0">
    <w:name w:val="360614E5CF1143D1A37601A304086DC0"/>
  </w:style>
  <w:style w:type="paragraph" w:customStyle="1" w:styleId="2E8B3BCC667C4A24B1790331B2149A69">
    <w:name w:val="2E8B3BCC667C4A24B1790331B2149A69"/>
  </w:style>
  <w:style w:type="paragraph" w:customStyle="1" w:styleId="DA65182806454987B9117957069842C5">
    <w:name w:val="DA65182806454987B9117957069842C5"/>
  </w:style>
  <w:style w:type="paragraph" w:customStyle="1" w:styleId="1A17F599317B41B7AC9C32AA922D83C8">
    <w:name w:val="1A17F599317B41B7AC9C32AA922D83C8"/>
  </w:style>
  <w:style w:type="paragraph" w:customStyle="1" w:styleId="1D09C7742E6642C29BBF92F5FA2A35EF">
    <w:name w:val="1D09C7742E6642C29BBF92F5FA2A35EF"/>
  </w:style>
  <w:style w:type="paragraph" w:customStyle="1" w:styleId="037B2454CBCF4535BE917B5126FB0F91">
    <w:name w:val="037B2454CBCF4535BE917B5126FB0F91"/>
  </w:style>
  <w:style w:type="paragraph" w:customStyle="1" w:styleId="93612FF32E9A4C25B0836F54F397A61D">
    <w:name w:val="93612FF32E9A4C25B0836F54F397A61D"/>
  </w:style>
  <w:style w:type="paragraph" w:customStyle="1" w:styleId="A77CA4A8D588494B97121CFDA3DF96BE">
    <w:name w:val="A77CA4A8D588494B97121CFDA3DF96BE"/>
  </w:style>
  <w:style w:type="paragraph" w:customStyle="1" w:styleId="A0929051435843018E6B0CBD1323C6C3">
    <w:name w:val="A0929051435843018E6B0CBD1323C6C3"/>
  </w:style>
  <w:style w:type="paragraph" w:customStyle="1" w:styleId="22A850B7AACE4BBBBB17B0C630607465">
    <w:name w:val="22A850B7AACE4BBBBB17B0C630607465"/>
  </w:style>
  <w:style w:type="paragraph" w:customStyle="1" w:styleId="0A9A9942ADAF4760BA650DE3AB00ECE1">
    <w:name w:val="0A9A9942ADAF4760BA650DE3AB00ECE1"/>
  </w:style>
  <w:style w:type="paragraph" w:customStyle="1" w:styleId="27CE2C8C1BB1462EAE20DF3B3FE17EBA">
    <w:name w:val="27CE2C8C1BB1462EAE20DF3B3FE17EBA"/>
  </w:style>
  <w:style w:type="paragraph" w:customStyle="1" w:styleId="66997183CC7E4C568D35EA0DB01C80AA">
    <w:name w:val="66997183CC7E4C568D35EA0DB01C80AA"/>
  </w:style>
  <w:style w:type="paragraph" w:customStyle="1" w:styleId="D3F1C8CA97A54B9FBE49EE47BD6B3D1C">
    <w:name w:val="D3F1C8CA97A54B9FBE49EE47BD6B3D1C"/>
  </w:style>
  <w:style w:type="paragraph" w:customStyle="1" w:styleId="B76695E0DE60430B9E1147DE3410644E">
    <w:name w:val="B76695E0DE60430B9E1147DE3410644E"/>
  </w:style>
  <w:style w:type="paragraph" w:customStyle="1" w:styleId="82F33594F4AF4B0C8FB28EC5464E227D">
    <w:name w:val="82F33594F4AF4B0C8FB28EC5464E227D"/>
  </w:style>
  <w:style w:type="paragraph" w:customStyle="1" w:styleId="9129BFF4F3DA48B9AE1BE8BB2BAE6528">
    <w:name w:val="9129BFF4F3DA48B9AE1BE8BB2BAE6528"/>
  </w:style>
  <w:style w:type="paragraph" w:customStyle="1" w:styleId="F587487CDAFF4812908E8EE3DC5C95B6">
    <w:name w:val="F587487CDAFF4812908E8EE3DC5C95B6"/>
  </w:style>
  <w:style w:type="paragraph" w:customStyle="1" w:styleId="7F5ED6EA41484B81BE47BFE0EF6A67EF">
    <w:name w:val="7F5ED6EA41484B81BE47BFE0EF6A67EF"/>
  </w:style>
  <w:style w:type="paragraph" w:customStyle="1" w:styleId="FDB41506679A4661936D09CC77EC8FC6">
    <w:name w:val="FDB41506679A4661936D09CC77EC8FC6"/>
  </w:style>
  <w:style w:type="paragraph" w:customStyle="1" w:styleId="BCF5E0DA23A541B19647C73406421031">
    <w:name w:val="BCF5E0DA23A541B19647C73406421031"/>
  </w:style>
  <w:style w:type="paragraph" w:customStyle="1" w:styleId="066411597A5846A0B4A32F7A13F8BDD1">
    <w:name w:val="066411597A5846A0B4A32F7A13F8BDD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211934AA0AF24E77ADD3EBD530D7C160">
    <w:name w:val="211934AA0AF24E77ADD3EBD530D7C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2024-05-06T11:19:00Z</dcterms:created>
  <dcterms:modified xsi:type="dcterms:W3CDTF">2024-05-06T13:41:00Z</dcterms:modified>
</cp:coreProperties>
</file>